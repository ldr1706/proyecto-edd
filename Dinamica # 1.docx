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D2A6" w14:textId="6A780839" w:rsidR="00D45E17" w:rsidRPr="00D45E17" w:rsidRDefault="004A1A7E" w:rsidP="00D45E17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Dinámica</w:t>
      </w:r>
      <w:r w:rsidR="004F28C2">
        <w:rPr>
          <w:b/>
          <w:iCs/>
          <w:shd w:val="clear" w:color="auto" w:fill="FFFFFF"/>
        </w:rPr>
        <w:t xml:space="preserve"> # 01</w:t>
      </w:r>
      <w:r w:rsidR="001B20E8">
        <w:rPr>
          <w:b/>
          <w:iCs/>
          <w:shd w:val="clear" w:color="auto" w:fill="FFFFFF"/>
        </w:rPr>
        <w:tab/>
      </w:r>
      <w:r w:rsidR="001B20E8">
        <w:rPr>
          <w:b/>
          <w:iCs/>
          <w:shd w:val="clear" w:color="auto" w:fill="FFFFFF"/>
        </w:rPr>
        <w:tab/>
        <w:t xml:space="preserve">Fecha: </w:t>
      </w:r>
      <w:r w:rsidR="00825E98">
        <w:rPr>
          <w:b/>
          <w:iCs/>
          <w:shd w:val="clear" w:color="auto" w:fill="FFFFFF"/>
        </w:rPr>
        <w:t>02</w:t>
      </w:r>
      <w:r w:rsidR="00914003">
        <w:rPr>
          <w:b/>
          <w:iCs/>
          <w:shd w:val="clear" w:color="auto" w:fill="FFFFFF"/>
        </w:rPr>
        <w:t>/0</w:t>
      </w:r>
      <w:r w:rsidR="00825E98">
        <w:rPr>
          <w:b/>
          <w:iCs/>
          <w:shd w:val="clear" w:color="auto" w:fill="FFFFFF"/>
        </w:rPr>
        <w:t>2</w:t>
      </w:r>
      <w:r w:rsidR="001B20E8">
        <w:rPr>
          <w:b/>
          <w:iCs/>
          <w:shd w:val="clear" w:color="auto" w:fill="FFFFFF"/>
        </w:rPr>
        <w:t>/20</w:t>
      </w:r>
      <w:r w:rsidR="00FA3457">
        <w:rPr>
          <w:b/>
          <w:iCs/>
          <w:shd w:val="clear" w:color="auto" w:fill="FFFFFF"/>
        </w:rPr>
        <w:t>2</w:t>
      </w:r>
      <w:r w:rsidR="00825E98">
        <w:rPr>
          <w:b/>
          <w:iCs/>
          <w:shd w:val="clear" w:color="auto" w:fill="FFFFFF"/>
        </w:rPr>
        <w:t>4</w:t>
      </w:r>
      <w:r w:rsidR="00B83E31">
        <w:rPr>
          <w:b/>
          <w:iCs/>
          <w:shd w:val="clear" w:color="auto" w:fill="FFFFFF"/>
        </w:rPr>
        <w:tab/>
        <w:t xml:space="preserve">Grupo </w:t>
      </w:r>
      <w:r w:rsidR="00825E98">
        <w:rPr>
          <w:b/>
          <w:iCs/>
          <w:shd w:val="clear" w:color="auto" w:fill="FFFFFF"/>
        </w:rPr>
        <w:t>5290</w:t>
      </w:r>
      <w:bookmarkStart w:id="0" w:name="_GoBack"/>
      <w:bookmarkEnd w:id="0"/>
    </w:p>
    <w:p w14:paraId="3EE115D4" w14:textId="77777777" w:rsidR="00D45E17" w:rsidRPr="00D45E17" w:rsidRDefault="004A1A7E" w:rsidP="00D45E17">
      <w:pPr>
        <w:jc w:val="both"/>
        <w:rPr>
          <w:b/>
          <w:iCs/>
          <w:shd w:val="clear" w:color="auto" w:fill="FFFFFF"/>
        </w:rPr>
      </w:pPr>
      <w:r w:rsidRPr="00D45E17">
        <w:rPr>
          <w:b/>
          <w:iCs/>
          <w:shd w:val="clear" w:color="auto" w:fill="FFFFFF"/>
        </w:rPr>
        <w:t>Integrante</w:t>
      </w:r>
      <w:r w:rsidR="00D45E17" w:rsidRPr="00D45E17">
        <w:rPr>
          <w:b/>
          <w:iCs/>
          <w:shd w:val="clear" w:color="auto" w:fill="FFFFFF"/>
        </w:rPr>
        <w:t>:</w:t>
      </w:r>
    </w:p>
    <w:p w14:paraId="5C0F32AA" w14:textId="77777777" w:rsidR="00D45E17" w:rsidRPr="00C10793" w:rsidRDefault="00D45E17" w:rsidP="00D45E17">
      <w:pPr>
        <w:jc w:val="both"/>
        <w:rPr>
          <w:iCs/>
          <w:shd w:val="clear" w:color="auto" w:fill="FFFFFF"/>
        </w:rPr>
      </w:pPr>
      <w:r w:rsidRPr="00C10793">
        <w:rPr>
          <w:b/>
          <w:iCs/>
          <w:shd w:val="clear" w:color="auto" w:fill="FFFFFF"/>
        </w:rPr>
        <w:t>1.-</w:t>
      </w:r>
      <w:r w:rsidRPr="00C10793">
        <w:rPr>
          <w:iCs/>
          <w:shd w:val="clear" w:color="auto" w:fill="FFFFFF"/>
        </w:rPr>
        <w:t>__________________________________</w:t>
      </w:r>
      <w:r w:rsidRPr="00C10793">
        <w:rPr>
          <w:b/>
          <w:iCs/>
          <w:shd w:val="clear" w:color="auto" w:fill="FFFFFF"/>
        </w:rPr>
        <w:t>2.-</w:t>
      </w:r>
      <w:r w:rsidRPr="00C10793">
        <w:rPr>
          <w:iCs/>
          <w:shd w:val="clear" w:color="auto" w:fill="FFFFFF"/>
        </w:rPr>
        <w:t>_______________________________________</w:t>
      </w:r>
    </w:p>
    <w:p w14:paraId="4E179CFE" w14:textId="77777777" w:rsidR="00D45E17" w:rsidRPr="00C10793" w:rsidRDefault="00D45E17" w:rsidP="00D45E17">
      <w:pPr>
        <w:jc w:val="both"/>
        <w:rPr>
          <w:iCs/>
          <w:shd w:val="clear" w:color="auto" w:fill="FFFFFF"/>
        </w:rPr>
      </w:pPr>
      <w:r w:rsidRPr="00C10793">
        <w:rPr>
          <w:b/>
          <w:iCs/>
          <w:shd w:val="clear" w:color="auto" w:fill="FFFFFF"/>
        </w:rPr>
        <w:t>3.-</w:t>
      </w:r>
      <w:r w:rsidRPr="00C10793">
        <w:rPr>
          <w:iCs/>
          <w:shd w:val="clear" w:color="auto" w:fill="FFFFFF"/>
        </w:rPr>
        <w:t>__________________________________</w:t>
      </w:r>
      <w:r w:rsidRPr="00C10793">
        <w:rPr>
          <w:b/>
          <w:iCs/>
          <w:shd w:val="clear" w:color="auto" w:fill="FFFFFF"/>
        </w:rPr>
        <w:t>4.-</w:t>
      </w:r>
      <w:r w:rsidRPr="00C10793">
        <w:rPr>
          <w:iCs/>
          <w:shd w:val="clear" w:color="auto" w:fill="FFFFFF"/>
        </w:rPr>
        <w:t>_______________________________________</w:t>
      </w:r>
    </w:p>
    <w:p w14:paraId="2D666F31" w14:textId="77777777" w:rsidR="00D45E17" w:rsidRPr="00D45E17" w:rsidRDefault="00D45E17" w:rsidP="00D45E17">
      <w:pPr>
        <w:jc w:val="both"/>
        <w:rPr>
          <w:b/>
          <w:iCs/>
          <w:shd w:val="clear" w:color="auto" w:fill="FFFFFF"/>
        </w:rPr>
      </w:pPr>
      <w:r w:rsidRPr="00D45E17">
        <w:rPr>
          <w:b/>
          <w:iCs/>
          <w:shd w:val="clear" w:color="auto" w:fill="FFFFFF"/>
        </w:rPr>
        <w:t>ORGANIZACIONES HÍBRIDAS</w:t>
      </w:r>
    </w:p>
    <w:p w14:paraId="4DC47C8C" w14:textId="77777777" w:rsidR="00D45E17" w:rsidRPr="00C10793" w:rsidRDefault="00D45E17" w:rsidP="00D45E17">
      <w:pPr>
        <w:spacing w:after="0" w:line="240" w:lineRule="auto"/>
        <w:jc w:val="both"/>
        <w:rPr>
          <w:iCs/>
          <w:sz w:val="18"/>
          <w:szCs w:val="18"/>
          <w:shd w:val="clear" w:color="auto" w:fill="FFFFFF"/>
        </w:rPr>
      </w:pPr>
      <w:r w:rsidRPr="00C10793">
        <w:rPr>
          <w:iCs/>
          <w:sz w:val="18"/>
          <w:szCs w:val="18"/>
          <w:shd w:val="clear" w:color="auto" w:fill="FFFFFF"/>
        </w:rPr>
        <w:t>La estructura</w:t>
      </w:r>
      <w:r w:rsidRPr="00C10793">
        <w:rPr>
          <w:rStyle w:val="apple-converted-space"/>
          <w:iCs/>
          <w:sz w:val="18"/>
          <w:szCs w:val="18"/>
          <w:shd w:val="clear" w:color="auto" w:fill="FFFFFF"/>
        </w:rPr>
        <w:t> </w:t>
      </w:r>
      <w:r w:rsidRPr="00C10793">
        <w:rPr>
          <w:rStyle w:val="ilad"/>
          <w:iCs/>
          <w:sz w:val="18"/>
          <w:szCs w:val="18"/>
          <w:bdr w:val="none" w:sz="0" w:space="0" w:color="auto" w:frame="1"/>
          <w:shd w:val="clear" w:color="auto" w:fill="FFFFFF"/>
        </w:rPr>
        <w:t>organizacional</w:t>
      </w:r>
      <w:r w:rsidRPr="00C10793">
        <w:rPr>
          <w:rStyle w:val="apple-converted-space"/>
          <w:iCs/>
          <w:sz w:val="18"/>
          <w:szCs w:val="18"/>
          <w:shd w:val="clear" w:color="auto" w:fill="FFFFFF"/>
        </w:rPr>
        <w:t> </w:t>
      </w:r>
      <w:r w:rsidRPr="00C10793">
        <w:rPr>
          <w:iCs/>
          <w:sz w:val="18"/>
          <w:szCs w:val="18"/>
          <w:shd w:val="clear" w:color="auto" w:fill="FFFFFF"/>
        </w:rPr>
        <w:t>define la forma en que las personas y los recursos están organizados y coordinados por la autoridad para lograr los objetivos de la organización. La estructura híbrida, también conocida como estructura matriz, es un tipo de estructura organizativa dentro de una empresa u organización que es una combinación de las estructuras funcionales y divisionales. Cuenta con el uso eficiente de los recursos y el desarrollo de conocimientos especializados que se encuentran en las estructuras funcionales (donde las posiciones de los empleados están organizadas por áreas especializadas, o funciones) y la flexibilidad entre los comandos que se encuentran en las estructuras divisionales (donde los empleados están organizados por la similitud de sus mercados y productos).</w:t>
      </w:r>
    </w:p>
    <w:p w14:paraId="05EAE739" w14:textId="77777777" w:rsidR="00D45E17" w:rsidRPr="00C10793" w:rsidRDefault="00D45E17" w:rsidP="00D45E17">
      <w:pPr>
        <w:spacing w:after="0" w:line="240" w:lineRule="auto"/>
        <w:jc w:val="both"/>
        <w:rPr>
          <w:iCs/>
          <w:sz w:val="18"/>
          <w:szCs w:val="18"/>
          <w:shd w:val="clear" w:color="auto" w:fill="FFFFFF"/>
        </w:rPr>
      </w:pPr>
    </w:p>
    <w:p w14:paraId="1FB51973" w14:textId="77777777" w:rsidR="00D45E17" w:rsidRPr="00D45E17" w:rsidRDefault="00D45E17" w:rsidP="00D45E17">
      <w:pPr>
        <w:spacing w:after="0" w:line="240" w:lineRule="auto"/>
        <w:jc w:val="both"/>
        <w:textAlignment w:val="baseline"/>
        <w:outlineLvl w:val="0"/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</w:pPr>
      <w:r w:rsidRPr="00D45E17"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  <w:t xml:space="preserve">Buscar Ventajas y desventajas de una estructura híbrida con la ayuda de las herramientas tecnológicas que tiene a </w:t>
      </w:r>
      <w:r w:rsidR="004A1A7E" w:rsidRPr="00D45E17"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  <w:t>su disposición</w:t>
      </w:r>
      <w:r w:rsidRPr="00D45E17"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  <w:t xml:space="preserve">, luego en un </w:t>
      </w:r>
      <w:r w:rsidR="004A1A7E" w:rsidRPr="00D45E17"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  <w:t>minuto</w:t>
      </w:r>
      <w:r w:rsidRPr="00D45E17">
        <w:rPr>
          <w:rFonts w:ascii="MuseoSlab500" w:eastAsia="Times New Roman" w:hAnsi="MuseoSlab500" w:cs="Times New Roman"/>
          <w:b/>
          <w:bCs/>
          <w:color w:val="333333"/>
          <w:spacing w:val="-15"/>
          <w:kern w:val="36"/>
          <w:sz w:val="20"/>
          <w:szCs w:val="20"/>
          <w:lang w:eastAsia="es-ES"/>
        </w:rPr>
        <w:t xml:space="preserve"> serán presentadas por un miembro del grupo.</w:t>
      </w:r>
    </w:p>
    <w:p w14:paraId="019E1CE9" w14:textId="77777777" w:rsidR="00D45E17" w:rsidRDefault="00D45E17" w:rsidP="00D45E17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06F6F0" wp14:editId="1C3C3715">
                <wp:simplePos x="0" y="0"/>
                <wp:positionH relativeFrom="column">
                  <wp:posOffset>-106680</wp:posOffset>
                </wp:positionH>
                <wp:positionV relativeFrom="paragraph">
                  <wp:posOffset>147320</wp:posOffset>
                </wp:positionV>
                <wp:extent cx="2692400" cy="4956810"/>
                <wp:effectExtent l="0" t="0" r="12700" b="152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495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29DAC" id="1 Rectángulo" o:spid="_x0000_s1026" style="position:absolute;margin-left:-8.4pt;margin-top:11.6pt;width:212pt;height:39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19F36D" wp14:editId="779C6B6B">
                <wp:simplePos x="0" y="0"/>
                <wp:positionH relativeFrom="column">
                  <wp:posOffset>2699385</wp:posOffset>
                </wp:positionH>
                <wp:positionV relativeFrom="paragraph">
                  <wp:posOffset>147320</wp:posOffset>
                </wp:positionV>
                <wp:extent cx="2785110" cy="4956810"/>
                <wp:effectExtent l="0" t="0" r="15240" b="1524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495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B7AC" id="2 Rectángulo" o:spid="_x0000_s1026" style="position:absolute;margin-left:212.55pt;margin-top:11.6pt;width:219.3pt;height:390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" fillcolor="white [3201]" strokecolor="black [3200]" strokeweight="2pt"/>
            </w:pict>
          </mc:Fallback>
        </mc:AlternateContent>
      </w:r>
    </w:p>
    <w:p w14:paraId="29C7B8BD" w14:textId="77777777" w:rsidR="00D45E17" w:rsidRPr="00D45E17" w:rsidRDefault="00D45E17" w:rsidP="00D45E17">
      <w:pPr>
        <w:jc w:val="both"/>
      </w:pPr>
      <w:r w:rsidRPr="00D45E17">
        <w:rPr>
          <w:u w:val="single"/>
        </w:rPr>
        <w:t>Ventajas</w:t>
      </w:r>
      <w:r>
        <w:t xml:space="preserve"> </w:t>
      </w:r>
      <w:r w:rsidR="00200326">
        <w:tab/>
      </w:r>
      <w:r w:rsidR="00200326">
        <w:tab/>
      </w:r>
      <w:r w:rsidR="00200326">
        <w:tab/>
      </w:r>
      <w:r w:rsidR="00200326">
        <w:tab/>
      </w:r>
      <w:r w:rsidR="00200326">
        <w:tab/>
        <w:t xml:space="preserve">    </w:t>
      </w:r>
      <w:r w:rsidR="004A1A7E">
        <w:rPr>
          <w:u w:val="single"/>
        </w:rPr>
        <w:t>Desventaj</w:t>
      </w:r>
      <w:r w:rsidRPr="00D45E17">
        <w:rPr>
          <w:u w:val="single"/>
        </w:rPr>
        <w:t>as</w:t>
      </w:r>
      <w:r w:rsidR="00200326">
        <w:rPr>
          <w:u w:val="single"/>
        </w:rPr>
        <w:t>:</w:t>
      </w:r>
    </w:p>
    <w:sectPr w:rsidR="00D45E17" w:rsidRPr="00D45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Slab5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B0"/>
    <w:rsid w:val="00003A2A"/>
    <w:rsid w:val="000040F4"/>
    <w:rsid w:val="00007390"/>
    <w:rsid w:val="00011759"/>
    <w:rsid w:val="00016B83"/>
    <w:rsid w:val="00022186"/>
    <w:rsid w:val="00023483"/>
    <w:rsid w:val="00023ABF"/>
    <w:rsid w:val="00023E50"/>
    <w:rsid w:val="00025CD4"/>
    <w:rsid w:val="000272E8"/>
    <w:rsid w:val="000277FA"/>
    <w:rsid w:val="000321A1"/>
    <w:rsid w:val="000322B1"/>
    <w:rsid w:val="0003663F"/>
    <w:rsid w:val="000409F7"/>
    <w:rsid w:val="00047CEE"/>
    <w:rsid w:val="000501AB"/>
    <w:rsid w:val="00050D31"/>
    <w:rsid w:val="00052CCD"/>
    <w:rsid w:val="00054309"/>
    <w:rsid w:val="000548D3"/>
    <w:rsid w:val="00054C04"/>
    <w:rsid w:val="00063ECC"/>
    <w:rsid w:val="00065EBE"/>
    <w:rsid w:val="00082A86"/>
    <w:rsid w:val="00086A39"/>
    <w:rsid w:val="00093362"/>
    <w:rsid w:val="000933B4"/>
    <w:rsid w:val="000953E9"/>
    <w:rsid w:val="00097611"/>
    <w:rsid w:val="000A3006"/>
    <w:rsid w:val="000C3676"/>
    <w:rsid w:val="000D055A"/>
    <w:rsid w:val="000D068C"/>
    <w:rsid w:val="000D102C"/>
    <w:rsid w:val="000D280D"/>
    <w:rsid w:val="000D4415"/>
    <w:rsid w:val="000D443C"/>
    <w:rsid w:val="000E3E30"/>
    <w:rsid w:val="000E6147"/>
    <w:rsid w:val="000E6818"/>
    <w:rsid w:val="000F0220"/>
    <w:rsid w:val="000F4C2B"/>
    <w:rsid w:val="000F63CE"/>
    <w:rsid w:val="000F6D73"/>
    <w:rsid w:val="001004F5"/>
    <w:rsid w:val="001034F5"/>
    <w:rsid w:val="00104F2C"/>
    <w:rsid w:val="001058EB"/>
    <w:rsid w:val="00106095"/>
    <w:rsid w:val="00112D85"/>
    <w:rsid w:val="00116886"/>
    <w:rsid w:val="00120B4C"/>
    <w:rsid w:val="001240BF"/>
    <w:rsid w:val="00124FBB"/>
    <w:rsid w:val="001337BC"/>
    <w:rsid w:val="00134A7E"/>
    <w:rsid w:val="00140CAE"/>
    <w:rsid w:val="0014141E"/>
    <w:rsid w:val="001440C4"/>
    <w:rsid w:val="00147BC2"/>
    <w:rsid w:val="001530A0"/>
    <w:rsid w:val="001530C3"/>
    <w:rsid w:val="00153387"/>
    <w:rsid w:val="00153483"/>
    <w:rsid w:val="001621FB"/>
    <w:rsid w:val="00164449"/>
    <w:rsid w:val="00164F20"/>
    <w:rsid w:val="0016553C"/>
    <w:rsid w:val="001716BA"/>
    <w:rsid w:val="00175C28"/>
    <w:rsid w:val="00177D23"/>
    <w:rsid w:val="0018095C"/>
    <w:rsid w:val="00182AFB"/>
    <w:rsid w:val="0018308D"/>
    <w:rsid w:val="001838C4"/>
    <w:rsid w:val="00184137"/>
    <w:rsid w:val="00184AA6"/>
    <w:rsid w:val="00185A80"/>
    <w:rsid w:val="00192EC2"/>
    <w:rsid w:val="001A671E"/>
    <w:rsid w:val="001B043E"/>
    <w:rsid w:val="001B20E8"/>
    <w:rsid w:val="001B3F7C"/>
    <w:rsid w:val="001C14D5"/>
    <w:rsid w:val="001C3164"/>
    <w:rsid w:val="001C3B06"/>
    <w:rsid w:val="001C4687"/>
    <w:rsid w:val="001C7DB9"/>
    <w:rsid w:val="001E0A42"/>
    <w:rsid w:val="001E1D53"/>
    <w:rsid w:val="001E451F"/>
    <w:rsid w:val="001E4670"/>
    <w:rsid w:val="001F13AB"/>
    <w:rsid w:val="001F2792"/>
    <w:rsid w:val="001F3668"/>
    <w:rsid w:val="001F50E8"/>
    <w:rsid w:val="00200326"/>
    <w:rsid w:val="00202248"/>
    <w:rsid w:val="00203AA6"/>
    <w:rsid w:val="00210A71"/>
    <w:rsid w:val="0021282A"/>
    <w:rsid w:val="00213010"/>
    <w:rsid w:val="0021474E"/>
    <w:rsid w:val="002165E4"/>
    <w:rsid w:val="0022399C"/>
    <w:rsid w:val="00224794"/>
    <w:rsid w:val="002315B2"/>
    <w:rsid w:val="00235EB8"/>
    <w:rsid w:val="0023600D"/>
    <w:rsid w:val="0023677C"/>
    <w:rsid w:val="002370A5"/>
    <w:rsid w:val="0024179F"/>
    <w:rsid w:val="00242295"/>
    <w:rsid w:val="0024548C"/>
    <w:rsid w:val="00247765"/>
    <w:rsid w:val="00247FC6"/>
    <w:rsid w:val="0025214B"/>
    <w:rsid w:val="00254358"/>
    <w:rsid w:val="002621A2"/>
    <w:rsid w:val="002648E1"/>
    <w:rsid w:val="002670D6"/>
    <w:rsid w:val="0027278A"/>
    <w:rsid w:val="00272A44"/>
    <w:rsid w:val="0027358A"/>
    <w:rsid w:val="00273CD5"/>
    <w:rsid w:val="00276608"/>
    <w:rsid w:val="002922EB"/>
    <w:rsid w:val="00294261"/>
    <w:rsid w:val="002968A5"/>
    <w:rsid w:val="00297AC9"/>
    <w:rsid w:val="002A2894"/>
    <w:rsid w:val="002A3159"/>
    <w:rsid w:val="002A466F"/>
    <w:rsid w:val="002B114C"/>
    <w:rsid w:val="002B48A8"/>
    <w:rsid w:val="002B4C9F"/>
    <w:rsid w:val="002B62B6"/>
    <w:rsid w:val="002C164C"/>
    <w:rsid w:val="002C4498"/>
    <w:rsid w:val="002D055A"/>
    <w:rsid w:val="002D1E98"/>
    <w:rsid w:val="002D5031"/>
    <w:rsid w:val="002E3E24"/>
    <w:rsid w:val="002F013E"/>
    <w:rsid w:val="002F4BBF"/>
    <w:rsid w:val="002F50B3"/>
    <w:rsid w:val="00302703"/>
    <w:rsid w:val="0030528E"/>
    <w:rsid w:val="0031266D"/>
    <w:rsid w:val="00320C22"/>
    <w:rsid w:val="00320CAE"/>
    <w:rsid w:val="00320F93"/>
    <w:rsid w:val="00323D5A"/>
    <w:rsid w:val="00337C97"/>
    <w:rsid w:val="00340FA8"/>
    <w:rsid w:val="003411A6"/>
    <w:rsid w:val="00344DA6"/>
    <w:rsid w:val="00352835"/>
    <w:rsid w:val="003535B0"/>
    <w:rsid w:val="00354BB0"/>
    <w:rsid w:val="00357E10"/>
    <w:rsid w:val="00366230"/>
    <w:rsid w:val="003679AE"/>
    <w:rsid w:val="00375564"/>
    <w:rsid w:val="003759BE"/>
    <w:rsid w:val="003775A3"/>
    <w:rsid w:val="00384B54"/>
    <w:rsid w:val="00390681"/>
    <w:rsid w:val="0039284B"/>
    <w:rsid w:val="003941D3"/>
    <w:rsid w:val="003964E7"/>
    <w:rsid w:val="0039774D"/>
    <w:rsid w:val="00397D08"/>
    <w:rsid w:val="003B2729"/>
    <w:rsid w:val="003C475A"/>
    <w:rsid w:val="003C47E7"/>
    <w:rsid w:val="003C4804"/>
    <w:rsid w:val="003C5FCD"/>
    <w:rsid w:val="003D23BA"/>
    <w:rsid w:val="003D3945"/>
    <w:rsid w:val="003D3C28"/>
    <w:rsid w:val="003D77DE"/>
    <w:rsid w:val="003D7B23"/>
    <w:rsid w:val="003E1D6B"/>
    <w:rsid w:val="003F4B47"/>
    <w:rsid w:val="00400598"/>
    <w:rsid w:val="00404ABE"/>
    <w:rsid w:val="00410C73"/>
    <w:rsid w:val="004118BA"/>
    <w:rsid w:val="0041349B"/>
    <w:rsid w:val="00417860"/>
    <w:rsid w:val="00424CA0"/>
    <w:rsid w:val="004270B7"/>
    <w:rsid w:val="00432A6F"/>
    <w:rsid w:val="004352C2"/>
    <w:rsid w:val="00435518"/>
    <w:rsid w:val="00441026"/>
    <w:rsid w:val="00442900"/>
    <w:rsid w:val="004433AD"/>
    <w:rsid w:val="00445187"/>
    <w:rsid w:val="00451947"/>
    <w:rsid w:val="00452C5A"/>
    <w:rsid w:val="00460378"/>
    <w:rsid w:val="00460F80"/>
    <w:rsid w:val="0046427A"/>
    <w:rsid w:val="00465A05"/>
    <w:rsid w:val="00471768"/>
    <w:rsid w:val="00485D10"/>
    <w:rsid w:val="00486B12"/>
    <w:rsid w:val="004900DA"/>
    <w:rsid w:val="00496D45"/>
    <w:rsid w:val="00497815"/>
    <w:rsid w:val="004A1446"/>
    <w:rsid w:val="004A1A7E"/>
    <w:rsid w:val="004A4647"/>
    <w:rsid w:val="004A5248"/>
    <w:rsid w:val="004B1368"/>
    <w:rsid w:val="004B1FEC"/>
    <w:rsid w:val="004B3597"/>
    <w:rsid w:val="004B7588"/>
    <w:rsid w:val="004C4998"/>
    <w:rsid w:val="004C6362"/>
    <w:rsid w:val="004D060D"/>
    <w:rsid w:val="004D4F32"/>
    <w:rsid w:val="004E1B47"/>
    <w:rsid w:val="004E5FB6"/>
    <w:rsid w:val="004E67A6"/>
    <w:rsid w:val="004F28C2"/>
    <w:rsid w:val="004F2A62"/>
    <w:rsid w:val="00500A1A"/>
    <w:rsid w:val="00503A81"/>
    <w:rsid w:val="005043FE"/>
    <w:rsid w:val="0050774E"/>
    <w:rsid w:val="0051218E"/>
    <w:rsid w:val="00516521"/>
    <w:rsid w:val="00526F9D"/>
    <w:rsid w:val="005274BE"/>
    <w:rsid w:val="00533518"/>
    <w:rsid w:val="00537122"/>
    <w:rsid w:val="00543373"/>
    <w:rsid w:val="00544694"/>
    <w:rsid w:val="00547C36"/>
    <w:rsid w:val="00564AE7"/>
    <w:rsid w:val="0056613C"/>
    <w:rsid w:val="005702DE"/>
    <w:rsid w:val="005727B3"/>
    <w:rsid w:val="00572A32"/>
    <w:rsid w:val="00575B7E"/>
    <w:rsid w:val="00577344"/>
    <w:rsid w:val="00577B07"/>
    <w:rsid w:val="00577FDC"/>
    <w:rsid w:val="00582FC0"/>
    <w:rsid w:val="00583FB6"/>
    <w:rsid w:val="00595A21"/>
    <w:rsid w:val="00597677"/>
    <w:rsid w:val="00597DF5"/>
    <w:rsid w:val="00597F30"/>
    <w:rsid w:val="005A13D7"/>
    <w:rsid w:val="005A450E"/>
    <w:rsid w:val="005A572B"/>
    <w:rsid w:val="005B1029"/>
    <w:rsid w:val="005B1883"/>
    <w:rsid w:val="005B1974"/>
    <w:rsid w:val="005B355E"/>
    <w:rsid w:val="005B5D11"/>
    <w:rsid w:val="005C327D"/>
    <w:rsid w:val="005C7BF1"/>
    <w:rsid w:val="005C7EA8"/>
    <w:rsid w:val="005D14F0"/>
    <w:rsid w:val="005D3B43"/>
    <w:rsid w:val="005D6A9A"/>
    <w:rsid w:val="005E4E75"/>
    <w:rsid w:val="005E526A"/>
    <w:rsid w:val="005E5310"/>
    <w:rsid w:val="005F0060"/>
    <w:rsid w:val="005F38AE"/>
    <w:rsid w:val="005F5010"/>
    <w:rsid w:val="0060282B"/>
    <w:rsid w:val="006029DD"/>
    <w:rsid w:val="006064EC"/>
    <w:rsid w:val="00607D70"/>
    <w:rsid w:val="006157AD"/>
    <w:rsid w:val="0061759D"/>
    <w:rsid w:val="00620DA5"/>
    <w:rsid w:val="00621191"/>
    <w:rsid w:val="00621822"/>
    <w:rsid w:val="006275F6"/>
    <w:rsid w:val="006276AA"/>
    <w:rsid w:val="00627A32"/>
    <w:rsid w:val="00627C82"/>
    <w:rsid w:val="00636540"/>
    <w:rsid w:val="00642625"/>
    <w:rsid w:val="0064602D"/>
    <w:rsid w:val="00647216"/>
    <w:rsid w:val="00652FC2"/>
    <w:rsid w:val="00656378"/>
    <w:rsid w:val="00656538"/>
    <w:rsid w:val="00656C96"/>
    <w:rsid w:val="00660CE9"/>
    <w:rsid w:val="00670C8B"/>
    <w:rsid w:val="00672FFE"/>
    <w:rsid w:val="00673675"/>
    <w:rsid w:val="00673C08"/>
    <w:rsid w:val="00674126"/>
    <w:rsid w:val="0068582D"/>
    <w:rsid w:val="00690EC3"/>
    <w:rsid w:val="00690F64"/>
    <w:rsid w:val="006921C7"/>
    <w:rsid w:val="0069537E"/>
    <w:rsid w:val="00696900"/>
    <w:rsid w:val="006A0EB2"/>
    <w:rsid w:val="006A0F92"/>
    <w:rsid w:val="006A1744"/>
    <w:rsid w:val="006B134C"/>
    <w:rsid w:val="006B1F36"/>
    <w:rsid w:val="006B6375"/>
    <w:rsid w:val="006B75DB"/>
    <w:rsid w:val="006B7D9A"/>
    <w:rsid w:val="006C5702"/>
    <w:rsid w:val="006C60E5"/>
    <w:rsid w:val="006C6D89"/>
    <w:rsid w:val="006D093A"/>
    <w:rsid w:val="006D11D1"/>
    <w:rsid w:val="006D1219"/>
    <w:rsid w:val="006D3D7B"/>
    <w:rsid w:val="006D47FF"/>
    <w:rsid w:val="006D7056"/>
    <w:rsid w:val="006E13F6"/>
    <w:rsid w:val="006E2428"/>
    <w:rsid w:val="006E33F5"/>
    <w:rsid w:val="006E4C3D"/>
    <w:rsid w:val="006E6027"/>
    <w:rsid w:val="006F1BAF"/>
    <w:rsid w:val="006F3588"/>
    <w:rsid w:val="006F4D75"/>
    <w:rsid w:val="006F58B1"/>
    <w:rsid w:val="0070624C"/>
    <w:rsid w:val="00707781"/>
    <w:rsid w:val="007078A1"/>
    <w:rsid w:val="007152B4"/>
    <w:rsid w:val="00715925"/>
    <w:rsid w:val="00723244"/>
    <w:rsid w:val="00731CAA"/>
    <w:rsid w:val="0073708B"/>
    <w:rsid w:val="007371F7"/>
    <w:rsid w:val="00740A46"/>
    <w:rsid w:val="00745153"/>
    <w:rsid w:val="00746FBB"/>
    <w:rsid w:val="007471CF"/>
    <w:rsid w:val="00747748"/>
    <w:rsid w:val="007537C1"/>
    <w:rsid w:val="007568E9"/>
    <w:rsid w:val="00760339"/>
    <w:rsid w:val="007610FD"/>
    <w:rsid w:val="007671C1"/>
    <w:rsid w:val="00773851"/>
    <w:rsid w:val="0077430D"/>
    <w:rsid w:val="00780791"/>
    <w:rsid w:val="00780FE9"/>
    <w:rsid w:val="00783226"/>
    <w:rsid w:val="00786C30"/>
    <w:rsid w:val="007907CD"/>
    <w:rsid w:val="007A1108"/>
    <w:rsid w:val="007A4032"/>
    <w:rsid w:val="007A41AD"/>
    <w:rsid w:val="007A50F5"/>
    <w:rsid w:val="007A567F"/>
    <w:rsid w:val="007B09E6"/>
    <w:rsid w:val="007B2FA2"/>
    <w:rsid w:val="007B3465"/>
    <w:rsid w:val="007C2D1A"/>
    <w:rsid w:val="007C5168"/>
    <w:rsid w:val="007C7094"/>
    <w:rsid w:val="007D2599"/>
    <w:rsid w:val="007E747F"/>
    <w:rsid w:val="007F216A"/>
    <w:rsid w:val="00801B8A"/>
    <w:rsid w:val="00803526"/>
    <w:rsid w:val="00810D0E"/>
    <w:rsid w:val="008119F2"/>
    <w:rsid w:val="00812BAD"/>
    <w:rsid w:val="008137FF"/>
    <w:rsid w:val="00821A8B"/>
    <w:rsid w:val="00821B9B"/>
    <w:rsid w:val="00825E98"/>
    <w:rsid w:val="00837614"/>
    <w:rsid w:val="00837EB1"/>
    <w:rsid w:val="00842C1C"/>
    <w:rsid w:val="008450F7"/>
    <w:rsid w:val="00851DB7"/>
    <w:rsid w:val="00853A71"/>
    <w:rsid w:val="00853FB9"/>
    <w:rsid w:val="00855E8B"/>
    <w:rsid w:val="00874687"/>
    <w:rsid w:val="00877F5D"/>
    <w:rsid w:val="008915F6"/>
    <w:rsid w:val="00893B38"/>
    <w:rsid w:val="008948B8"/>
    <w:rsid w:val="008A2A33"/>
    <w:rsid w:val="008A6C57"/>
    <w:rsid w:val="008B3187"/>
    <w:rsid w:val="008B4D93"/>
    <w:rsid w:val="008C0399"/>
    <w:rsid w:val="008C29F2"/>
    <w:rsid w:val="008C3DDE"/>
    <w:rsid w:val="008C6BA3"/>
    <w:rsid w:val="008C7661"/>
    <w:rsid w:val="008D0443"/>
    <w:rsid w:val="008D083E"/>
    <w:rsid w:val="008D37E7"/>
    <w:rsid w:val="008E070B"/>
    <w:rsid w:val="008E145F"/>
    <w:rsid w:val="008E6C28"/>
    <w:rsid w:val="008F084B"/>
    <w:rsid w:val="008F660A"/>
    <w:rsid w:val="008F7DFD"/>
    <w:rsid w:val="009004AB"/>
    <w:rsid w:val="009018C2"/>
    <w:rsid w:val="00904C1E"/>
    <w:rsid w:val="00905465"/>
    <w:rsid w:val="00914003"/>
    <w:rsid w:val="00922AD3"/>
    <w:rsid w:val="00926FE2"/>
    <w:rsid w:val="00930DD4"/>
    <w:rsid w:val="009322CC"/>
    <w:rsid w:val="009407EB"/>
    <w:rsid w:val="00940A18"/>
    <w:rsid w:val="00940FCB"/>
    <w:rsid w:val="0094698B"/>
    <w:rsid w:val="00950561"/>
    <w:rsid w:val="009546F2"/>
    <w:rsid w:val="009612C7"/>
    <w:rsid w:val="00962B70"/>
    <w:rsid w:val="0096516E"/>
    <w:rsid w:val="0097005B"/>
    <w:rsid w:val="009809E5"/>
    <w:rsid w:val="009816FA"/>
    <w:rsid w:val="00984D2F"/>
    <w:rsid w:val="009909C3"/>
    <w:rsid w:val="00991F1E"/>
    <w:rsid w:val="009920DF"/>
    <w:rsid w:val="00997ACF"/>
    <w:rsid w:val="009A0F19"/>
    <w:rsid w:val="009A144C"/>
    <w:rsid w:val="009A44C9"/>
    <w:rsid w:val="009A59C9"/>
    <w:rsid w:val="009A6C20"/>
    <w:rsid w:val="009B0341"/>
    <w:rsid w:val="009B0FF9"/>
    <w:rsid w:val="009B2AAF"/>
    <w:rsid w:val="009B3966"/>
    <w:rsid w:val="009B5D87"/>
    <w:rsid w:val="009B6EB9"/>
    <w:rsid w:val="009B76B0"/>
    <w:rsid w:val="009B7787"/>
    <w:rsid w:val="009C0C67"/>
    <w:rsid w:val="009C452E"/>
    <w:rsid w:val="009D4789"/>
    <w:rsid w:val="009D53FB"/>
    <w:rsid w:val="009D7212"/>
    <w:rsid w:val="009D7A60"/>
    <w:rsid w:val="009E22EA"/>
    <w:rsid w:val="009E2FBB"/>
    <w:rsid w:val="009E783E"/>
    <w:rsid w:val="009F1516"/>
    <w:rsid w:val="009F278D"/>
    <w:rsid w:val="009F4413"/>
    <w:rsid w:val="009F4B45"/>
    <w:rsid w:val="00A06E6B"/>
    <w:rsid w:val="00A0762F"/>
    <w:rsid w:val="00A07B7B"/>
    <w:rsid w:val="00A10EF5"/>
    <w:rsid w:val="00A142C2"/>
    <w:rsid w:val="00A16CF0"/>
    <w:rsid w:val="00A172F6"/>
    <w:rsid w:val="00A20685"/>
    <w:rsid w:val="00A20BA3"/>
    <w:rsid w:val="00A22CAA"/>
    <w:rsid w:val="00A25084"/>
    <w:rsid w:val="00A2537B"/>
    <w:rsid w:val="00A26B9F"/>
    <w:rsid w:val="00A32DFE"/>
    <w:rsid w:val="00A3389C"/>
    <w:rsid w:val="00A341B9"/>
    <w:rsid w:val="00A34E7B"/>
    <w:rsid w:val="00A352E4"/>
    <w:rsid w:val="00A4250D"/>
    <w:rsid w:val="00A4268B"/>
    <w:rsid w:val="00A52D75"/>
    <w:rsid w:val="00A52DA2"/>
    <w:rsid w:val="00A53D59"/>
    <w:rsid w:val="00A60418"/>
    <w:rsid w:val="00A6440E"/>
    <w:rsid w:val="00A66BB8"/>
    <w:rsid w:val="00A74593"/>
    <w:rsid w:val="00A7535C"/>
    <w:rsid w:val="00A801D3"/>
    <w:rsid w:val="00A83D8C"/>
    <w:rsid w:val="00A84DA1"/>
    <w:rsid w:val="00A85063"/>
    <w:rsid w:val="00A86FEE"/>
    <w:rsid w:val="00A87496"/>
    <w:rsid w:val="00A87A9B"/>
    <w:rsid w:val="00A9168D"/>
    <w:rsid w:val="00A92C41"/>
    <w:rsid w:val="00A93709"/>
    <w:rsid w:val="00A93AE3"/>
    <w:rsid w:val="00A95B49"/>
    <w:rsid w:val="00A97A50"/>
    <w:rsid w:val="00AA1673"/>
    <w:rsid w:val="00AA38D0"/>
    <w:rsid w:val="00AA4E4F"/>
    <w:rsid w:val="00AA4F92"/>
    <w:rsid w:val="00AA53E2"/>
    <w:rsid w:val="00AC112E"/>
    <w:rsid w:val="00AC58B1"/>
    <w:rsid w:val="00AD1E6E"/>
    <w:rsid w:val="00AE69F6"/>
    <w:rsid w:val="00AE7027"/>
    <w:rsid w:val="00AF4747"/>
    <w:rsid w:val="00AF61BC"/>
    <w:rsid w:val="00B02A8A"/>
    <w:rsid w:val="00B04BE4"/>
    <w:rsid w:val="00B104BD"/>
    <w:rsid w:val="00B173E6"/>
    <w:rsid w:val="00B20689"/>
    <w:rsid w:val="00B20C35"/>
    <w:rsid w:val="00B21F99"/>
    <w:rsid w:val="00B312ED"/>
    <w:rsid w:val="00B3673F"/>
    <w:rsid w:val="00B37A5E"/>
    <w:rsid w:val="00B40561"/>
    <w:rsid w:val="00B41737"/>
    <w:rsid w:val="00B42B2C"/>
    <w:rsid w:val="00B472CC"/>
    <w:rsid w:val="00B47495"/>
    <w:rsid w:val="00B52157"/>
    <w:rsid w:val="00B52DE9"/>
    <w:rsid w:val="00B6269E"/>
    <w:rsid w:val="00B6497B"/>
    <w:rsid w:val="00B64A2F"/>
    <w:rsid w:val="00B740B0"/>
    <w:rsid w:val="00B83BB0"/>
    <w:rsid w:val="00B83E31"/>
    <w:rsid w:val="00B854EF"/>
    <w:rsid w:val="00B91339"/>
    <w:rsid w:val="00B91C48"/>
    <w:rsid w:val="00B9267F"/>
    <w:rsid w:val="00B93E26"/>
    <w:rsid w:val="00B9517A"/>
    <w:rsid w:val="00B960BC"/>
    <w:rsid w:val="00B961FD"/>
    <w:rsid w:val="00BA09F2"/>
    <w:rsid w:val="00BA3253"/>
    <w:rsid w:val="00BA4AD8"/>
    <w:rsid w:val="00BA53C5"/>
    <w:rsid w:val="00BB18B8"/>
    <w:rsid w:val="00BB2673"/>
    <w:rsid w:val="00BB4957"/>
    <w:rsid w:val="00BC0875"/>
    <w:rsid w:val="00BC2B41"/>
    <w:rsid w:val="00BC6673"/>
    <w:rsid w:val="00BD0986"/>
    <w:rsid w:val="00BD30E0"/>
    <w:rsid w:val="00BE4D8F"/>
    <w:rsid w:val="00BE76D2"/>
    <w:rsid w:val="00BF0F41"/>
    <w:rsid w:val="00C06384"/>
    <w:rsid w:val="00C071F1"/>
    <w:rsid w:val="00C0796E"/>
    <w:rsid w:val="00C10793"/>
    <w:rsid w:val="00C1278A"/>
    <w:rsid w:val="00C12B1A"/>
    <w:rsid w:val="00C16FB0"/>
    <w:rsid w:val="00C20795"/>
    <w:rsid w:val="00C2136D"/>
    <w:rsid w:val="00C258CE"/>
    <w:rsid w:val="00C424A6"/>
    <w:rsid w:val="00C43F9A"/>
    <w:rsid w:val="00C455B2"/>
    <w:rsid w:val="00C45B2E"/>
    <w:rsid w:val="00C51AA3"/>
    <w:rsid w:val="00C51BC8"/>
    <w:rsid w:val="00C6170C"/>
    <w:rsid w:val="00C65ECB"/>
    <w:rsid w:val="00C66867"/>
    <w:rsid w:val="00C74FA9"/>
    <w:rsid w:val="00C7517F"/>
    <w:rsid w:val="00C75802"/>
    <w:rsid w:val="00C84F2E"/>
    <w:rsid w:val="00C92AD8"/>
    <w:rsid w:val="00C93D97"/>
    <w:rsid w:val="00CA0524"/>
    <w:rsid w:val="00CA11E5"/>
    <w:rsid w:val="00CA50D5"/>
    <w:rsid w:val="00CA5183"/>
    <w:rsid w:val="00CB2627"/>
    <w:rsid w:val="00CB4952"/>
    <w:rsid w:val="00CB58A5"/>
    <w:rsid w:val="00CB6AF9"/>
    <w:rsid w:val="00CB776E"/>
    <w:rsid w:val="00CC122E"/>
    <w:rsid w:val="00CC155B"/>
    <w:rsid w:val="00CC2729"/>
    <w:rsid w:val="00CC4046"/>
    <w:rsid w:val="00CC6A9E"/>
    <w:rsid w:val="00CC789F"/>
    <w:rsid w:val="00CC7DD0"/>
    <w:rsid w:val="00CD4B1D"/>
    <w:rsid w:val="00CE08D7"/>
    <w:rsid w:val="00CE332D"/>
    <w:rsid w:val="00CE646B"/>
    <w:rsid w:val="00CE75A9"/>
    <w:rsid w:val="00CF3EB9"/>
    <w:rsid w:val="00D0412E"/>
    <w:rsid w:val="00D0446C"/>
    <w:rsid w:val="00D0525C"/>
    <w:rsid w:val="00D06374"/>
    <w:rsid w:val="00D12F9A"/>
    <w:rsid w:val="00D13D0D"/>
    <w:rsid w:val="00D1580B"/>
    <w:rsid w:val="00D2075E"/>
    <w:rsid w:val="00D2102A"/>
    <w:rsid w:val="00D2561F"/>
    <w:rsid w:val="00D26E16"/>
    <w:rsid w:val="00D27595"/>
    <w:rsid w:val="00D27BF6"/>
    <w:rsid w:val="00D3647C"/>
    <w:rsid w:val="00D37E29"/>
    <w:rsid w:val="00D44C04"/>
    <w:rsid w:val="00D45E17"/>
    <w:rsid w:val="00D50B20"/>
    <w:rsid w:val="00D514A0"/>
    <w:rsid w:val="00D53747"/>
    <w:rsid w:val="00D53BDA"/>
    <w:rsid w:val="00D60210"/>
    <w:rsid w:val="00D62B1E"/>
    <w:rsid w:val="00D63889"/>
    <w:rsid w:val="00D64B2C"/>
    <w:rsid w:val="00D67FFE"/>
    <w:rsid w:val="00D73FE5"/>
    <w:rsid w:val="00D75AF6"/>
    <w:rsid w:val="00D917CC"/>
    <w:rsid w:val="00D9464E"/>
    <w:rsid w:val="00DA36D0"/>
    <w:rsid w:val="00DB0A1E"/>
    <w:rsid w:val="00DB1D03"/>
    <w:rsid w:val="00DB3169"/>
    <w:rsid w:val="00DC06DD"/>
    <w:rsid w:val="00DD4845"/>
    <w:rsid w:val="00DD755C"/>
    <w:rsid w:val="00DD7F76"/>
    <w:rsid w:val="00DE06BB"/>
    <w:rsid w:val="00DE4346"/>
    <w:rsid w:val="00DE67A7"/>
    <w:rsid w:val="00DE70CE"/>
    <w:rsid w:val="00DF152B"/>
    <w:rsid w:val="00DF2F3C"/>
    <w:rsid w:val="00DF4864"/>
    <w:rsid w:val="00DF64D2"/>
    <w:rsid w:val="00E01FB4"/>
    <w:rsid w:val="00E02FFC"/>
    <w:rsid w:val="00E03FE4"/>
    <w:rsid w:val="00E0553C"/>
    <w:rsid w:val="00E10A76"/>
    <w:rsid w:val="00E10EDF"/>
    <w:rsid w:val="00E128C6"/>
    <w:rsid w:val="00E12D58"/>
    <w:rsid w:val="00E16B88"/>
    <w:rsid w:val="00E17C3E"/>
    <w:rsid w:val="00E20CBD"/>
    <w:rsid w:val="00E213E0"/>
    <w:rsid w:val="00E23BA8"/>
    <w:rsid w:val="00E25686"/>
    <w:rsid w:val="00E257AA"/>
    <w:rsid w:val="00E27EF8"/>
    <w:rsid w:val="00E44580"/>
    <w:rsid w:val="00E476CB"/>
    <w:rsid w:val="00E53F95"/>
    <w:rsid w:val="00E548AD"/>
    <w:rsid w:val="00E57F00"/>
    <w:rsid w:val="00E60B29"/>
    <w:rsid w:val="00E64AC7"/>
    <w:rsid w:val="00E661B8"/>
    <w:rsid w:val="00E670E5"/>
    <w:rsid w:val="00E70A2B"/>
    <w:rsid w:val="00E75028"/>
    <w:rsid w:val="00E832AA"/>
    <w:rsid w:val="00E85079"/>
    <w:rsid w:val="00E90044"/>
    <w:rsid w:val="00E90A60"/>
    <w:rsid w:val="00E94F1A"/>
    <w:rsid w:val="00E96EE9"/>
    <w:rsid w:val="00EA1B10"/>
    <w:rsid w:val="00EB5ABC"/>
    <w:rsid w:val="00EB614E"/>
    <w:rsid w:val="00EB6640"/>
    <w:rsid w:val="00EB6C18"/>
    <w:rsid w:val="00EB7800"/>
    <w:rsid w:val="00EC11B9"/>
    <w:rsid w:val="00EC2623"/>
    <w:rsid w:val="00ED2CA4"/>
    <w:rsid w:val="00ED5697"/>
    <w:rsid w:val="00ED6A4B"/>
    <w:rsid w:val="00EE060A"/>
    <w:rsid w:val="00EE0D74"/>
    <w:rsid w:val="00EE26FB"/>
    <w:rsid w:val="00EE4B7B"/>
    <w:rsid w:val="00EE7808"/>
    <w:rsid w:val="00EF37E5"/>
    <w:rsid w:val="00F00EC4"/>
    <w:rsid w:val="00F075EE"/>
    <w:rsid w:val="00F1279B"/>
    <w:rsid w:val="00F12B2A"/>
    <w:rsid w:val="00F13479"/>
    <w:rsid w:val="00F159AB"/>
    <w:rsid w:val="00F248D0"/>
    <w:rsid w:val="00F30BCC"/>
    <w:rsid w:val="00F32C33"/>
    <w:rsid w:val="00F34AF9"/>
    <w:rsid w:val="00F34DE2"/>
    <w:rsid w:val="00F40217"/>
    <w:rsid w:val="00F40F17"/>
    <w:rsid w:val="00F42CCC"/>
    <w:rsid w:val="00F53FB1"/>
    <w:rsid w:val="00F545D6"/>
    <w:rsid w:val="00F5699C"/>
    <w:rsid w:val="00F60022"/>
    <w:rsid w:val="00F61DFF"/>
    <w:rsid w:val="00F63669"/>
    <w:rsid w:val="00F66A81"/>
    <w:rsid w:val="00F676FC"/>
    <w:rsid w:val="00F67838"/>
    <w:rsid w:val="00F67A7F"/>
    <w:rsid w:val="00F726B8"/>
    <w:rsid w:val="00F72CD5"/>
    <w:rsid w:val="00F72FFA"/>
    <w:rsid w:val="00F7307D"/>
    <w:rsid w:val="00F765D8"/>
    <w:rsid w:val="00F76EC9"/>
    <w:rsid w:val="00F809F6"/>
    <w:rsid w:val="00F86B76"/>
    <w:rsid w:val="00F9186D"/>
    <w:rsid w:val="00F91C64"/>
    <w:rsid w:val="00F95348"/>
    <w:rsid w:val="00F97806"/>
    <w:rsid w:val="00FA0A6C"/>
    <w:rsid w:val="00FA27CE"/>
    <w:rsid w:val="00FA3457"/>
    <w:rsid w:val="00FA4F86"/>
    <w:rsid w:val="00FB01D9"/>
    <w:rsid w:val="00FB0316"/>
    <w:rsid w:val="00FB04B0"/>
    <w:rsid w:val="00FB05F8"/>
    <w:rsid w:val="00FB37FB"/>
    <w:rsid w:val="00FB58B1"/>
    <w:rsid w:val="00FB6810"/>
    <w:rsid w:val="00FB7F14"/>
    <w:rsid w:val="00FC26F3"/>
    <w:rsid w:val="00FC4C8D"/>
    <w:rsid w:val="00FC6B17"/>
    <w:rsid w:val="00FC7C63"/>
    <w:rsid w:val="00FD1FED"/>
    <w:rsid w:val="00FD7726"/>
    <w:rsid w:val="00FF3B79"/>
    <w:rsid w:val="00FF7634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6CF5"/>
  <w15:docId w15:val="{52D100ED-7B39-40C5-B2A7-31DEEF39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5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45E17"/>
  </w:style>
  <w:style w:type="character" w:customStyle="1" w:styleId="ilad">
    <w:name w:val="il_ad"/>
    <w:basedOn w:val="Fuentedeprrafopredeter"/>
    <w:rsid w:val="00D45E17"/>
  </w:style>
  <w:style w:type="character" w:customStyle="1" w:styleId="Ttulo1Car">
    <w:name w:val="Título 1 Car"/>
    <w:basedOn w:val="Fuentedeprrafopredeter"/>
    <w:link w:val="Ttulo1"/>
    <w:uiPriority w:val="9"/>
    <w:rsid w:val="00D45E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2003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mer.castro\AppData\Local\Microsoft\Windows\INetCache\Content.Outlook\DIRKPT8K\Din&#225;mica%20%23%202%20Organizaciones%20H&#237;brida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Dinámica # 2 Organizaciones Híbridas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Gilmer Yovani Castro Nieto</dc:creator>
  <cp:keywords/>
  <dc:description/>
  <cp:lastModifiedBy>Gilmer Yovani Castro Nieto</cp:lastModifiedBy>
  <cp:revision>2</cp:revision>
  <cp:lastPrinted>2020-01-31T15:17:00Z</cp:lastPrinted>
  <dcterms:created xsi:type="dcterms:W3CDTF">2024-02-01T12:07:00Z</dcterms:created>
  <dcterms:modified xsi:type="dcterms:W3CDTF">2024-02-01T12:07:00Z</dcterms:modified>
</cp:coreProperties>
</file>